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66BAF827" w:rsidR="005B51D9" w:rsidRDefault="003B74F7">
      <w:pPr>
        <w:pStyle w:val="Titel"/>
        <w:jc w:val="right"/>
      </w:pPr>
      <w:r>
        <w:fldChar w:fldCharType="begin"/>
      </w:r>
      <w:r>
        <w:instrText xml:space="preserve">title  \* Mergeformat </w:instrText>
      </w:r>
      <w:r>
        <w:fldChar w:fldCharType="separate"/>
      </w:r>
      <w:r w:rsidR="00A81954">
        <w:t>Use-Case Specification: Trading</w:t>
      </w:r>
      <w:r>
        <w:fldChar w:fldCharType="end"/>
      </w:r>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59441464" w:rsidR="005B51D9" w:rsidRDefault="005B51D9">
            <w:pPr>
              <w:pStyle w:val="Tabletext"/>
            </w:pP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77777777" w:rsidR="005B51D9" w:rsidRDefault="005B51D9">
            <w:pPr>
              <w:pStyle w:val="Tabletext"/>
            </w:pPr>
          </w:p>
        </w:tc>
        <w:tc>
          <w:tcPr>
            <w:tcW w:w="1152" w:type="dxa"/>
          </w:tcPr>
          <w:p w14:paraId="61A1312E" w14:textId="77777777" w:rsidR="005B51D9" w:rsidRDefault="005B51D9">
            <w:pPr>
              <w:pStyle w:val="Tabletext"/>
            </w:pPr>
          </w:p>
        </w:tc>
        <w:tc>
          <w:tcPr>
            <w:tcW w:w="3744" w:type="dxa"/>
          </w:tcPr>
          <w:p w14:paraId="7FE8AF96" w14:textId="77777777" w:rsidR="005B51D9" w:rsidRDefault="005B51D9">
            <w:pPr>
              <w:pStyle w:val="Tabletext"/>
            </w:pPr>
          </w:p>
        </w:tc>
        <w:tc>
          <w:tcPr>
            <w:tcW w:w="2304" w:type="dxa"/>
          </w:tcPr>
          <w:p w14:paraId="1CA513B1" w14:textId="77777777" w:rsidR="005B51D9" w:rsidRDefault="005B51D9">
            <w:pPr>
              <w:pStyle w:val="Tabletext"/>
            </w:pPr>
          </w:p>
        </w:tc>
      </w:tr>
      <w:tr w:rsidR="005B51D9" w14:paraId="476E4DE4" w14:textId="77777777">
        <w:tc>
          <w:tcPr>
            <w:tcW w:w="2304" w:type="dxa"/>
          </w:tcPr>
          <w:p w14:paraId="565AAEC1" w14:textId="77777777" w:rsidR="005B51D9" w:rsidRDefault="005B51D9">
            <w:pPr>
              <w:pStyle w:val="Tabletext"/>
            </w:pPr>
          </w:p>
        </w:tc>
        <w:tc>
          <w:tcPr>
            <w:tcW w:w="1152" w:type="dxa"/>
          </w:tcPr>
          <w:p w14:paraId="6FEF0A30" w14:textId="77777777" w:rsidR="005B51D9" w:rsidRDefault="005B51D9">
            <w:pPr>
              <w:pStyle w:val="Tabletext"/>
            </w:pPr>
          </w:p>
        </w:tc>
        <w:tc>
          <w:tcPr>
            <w:tcW w:w="3744" w:type="dxa"/>
          </w:tcPr>
          <w:p w14:paraId="4066B8BE" w14:textId="77777777" w:rsidR="005B51D9" w:rsidRDefault="005B51D9">
            <w:pPr>
              <w:pStyle w:val="Tabletext"/>
            </w:pPr>
          </w:p>
        </w:tc>
        <w:tc>
          <w:tcPr>
            <w:tcW w:w="2304" w:type="dxa"/>
          </w:tcPr>
          <w:p w14:paraId="3FCA1AAE" w14:textId="77777777" w:rsidR="005B51D9" w:rsidRDefault="005B51D9">
            <w:pPr>
              <w:pStyle w:val="Tabletext"/>
            </w:pPr>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D114C35" w:rsidR="005B51D9" w:rsidRDefault="00A25355" w:rsidP="000A78FA">
      <w:pPr>
        <w:pStyle w:val="Titel"/>
        <w:jc w:val="left"/>
      </w:pPr>
      <w:r>
        <w:br w:type="page"/>
      </w:r>
      <w:r w:rsidR="003B74F7">
        <w:lastRenderedPageBreak/>
        <w:fldChar w:fldCharType="begin"/>
      </w:r>
      <w:r w:rsidR="003B74F7">
        <w:instrText xml:space="preserve">title  \* Mergeformat </w:instrText>
      </w:r>
      <w:r w:rsidR="003B74F7">
        <w:fldChar w:fldCharType="separate"/>
      </w:r>
      <w:r w:rsidR="00D07315">
        <w:t xml:space="preserve">Use-Case Specification: </w:t>
      </w:r>
      <w:r w:rsidR="00A81954">
        <w:t>Trading</w:t>
      </w:r>
      <w:r w:rsidR="003B74F7">
        <w:fldChar w:fldCharType="end"/>
      </w:r>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1C96B39E" w:rsidR="00A81954" w:rsidRPr="00A81954" w:rsidRDefault="00A81954" w:rsidP="00A81954">
      <w:r>
        <w:t>This Use-Case called “Trading” describes the trading process between two players in our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40E1AEAD"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2CF6F8DE" w14:textId="72E2DDC2" w:rsidR="003B660E" w:rsidRDefault="003B74F7" w:rsidP="003B660E">
      <w:hyperlink r:id="rId13" w:history="1">
        <w:r w:rsidR="003B660E" w:rsidRPr="00CD343B">
          <w:rPr>
            <w:rStyle w:val="Hyperlink"/>
          </w:rPr>
          <w:t>https://github.com/koehler1000/DHpoly/blob/master/diagrams/Trading_UCD.png</w:t>
        </w:r>
      </w:hyperlink>
    </w:p>
    <w:p w14:paraId="3171DCB0" w14:textId="2F213601" w:rsidR="005B51D9" w:rsidRDefault="000A78FA" w:rsidP="003B74F7">
      <w:r>
        <w:rPr>
          <w:noProof/>
        </w:rPr>
        <w:lastRenderedPageBreak/>
        <w:drawing>
          <wp:inline distT="0" distB="0" distL="0" distR="0" wp14:anchorId="2A78CD6A" wp14:editId="04958189">
            <wp:extent cx="5943600" cy="7292374"/>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7292374"/>
                    </a:xfrm>
                    <a:prstGeom prst="rect">
                      <a:avLst/>
                    </a:prstGeom>
                    <a:noFill/>
                    <a:ln>
                      <a:noFill/>
                    </a:ln>
                  </pic:spPr>
                </pic:pic>
              </a:graphicData>
            </a:graphic>
          </wp:inline>
        </w:drawing>
      </w:r>
    </w:p>
    <w:p w14:paraId="30D89494" w14:textId="6B737527" w:rsidR="005B51D9" w:rsidRDefault="005B51D9"/>
    <w:p w14:paraId="4762533A" w14:textId="2EA84F25" w:rsidR="003B660E" w:rsidRDefault="003B74F7">
      <w:proofErr w:type="gramStart"/>
      <w:r>
        <w:t>.feature</w:t>
      </w:r>
      <w:proofErr w:type="gramEnd"/>
      <w:r>
        <w:t xml:space="preserve"> File: </w:t>
      </w:r>
      <w:hyperlink r:id="rId15" w:history="1">
        <w:r w:rsidRPr="00B177E8">
          <w:rPr>
            <w:rStyle w:val="Hyperlink"/>
          </w:rPr>
          <w:t>https://github.com/koehler1000/DHpoly/blob/master/cucumber-test/trading.feature</w:t>
        </w:r>
      </w:hyperlink>
    </w:p>
    <w:p w14:paraId="7EC9EA0F" w14:textId="77777777" w:rsidR="003B74F7" w:rsidRDefault="003B74F7">
      <w:bookmarkStart w:id="11" w:name="_GoBack"/>
      <w:bookmarkEnd w:id="11"/>
    </w:p>
    <w:p w14:paraId="06AAC867" w14:textId="47E98523" w:rsidR="000A78FA" w:rsidRDefault="00A25355" w:rsidP="000A78FA">
      <w:pPr>
        <w:pStyle w:val="berschrift1"/>
        <w:widowControl/>
      </w:pPr>
      <w:bookmarkStart w:id="12" w:name="_Toc423410253"/>
      <w:bookmarkStart w:id="13" w:name="_Toc425054512"/>
      <w:bookmarkStart w:id="14" w:name="_Toc508098438"/>
      <w:r>
        <w:lastRenderedPageBreak/>
        <w:t>Preconditions</w:t>
      </w:r>
      <w:bookmarkEnd w:id="12"/>
      <w:bookmarkEnd w:id="13"/>
      <w:bookmarkEnd w:id="14"/>
    </w:p>
    <w:p w14:paraId="64A55E76" w14:textId="250A126B" w:rsidR="000A78FA" w:rsidRPr="000A78FA" w:rsidRDefault="000A78FA" w:rsidP="000A78FA">
      <w:r>
        <w:t xml:space="preserve">It </w:t>
      </w:r>
      <w:proofErr w:type="gramStart"/>
      <w:r>
        <w:t>has to</w:t>
      </w:r>
      <w:proofErr w:type="gramEnd"/>
      <w:r>
        <w:t xml:space="preserve"> be the turn of the player who wants to trade with another player.</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06FF644" w:rsidR="005B51D9" w:rsidRDefault="000A78FA" w:rsidP="000A78FA">
      <w:r>
        <w:t xml:space="preserve">After this Use-Case </w:t>
      </w:r>
      <w:r w:rsidR="003B660E">
        <w:t>is</w:t>
      </w:r>
      <w:r>
        <w:t xml:space="preserve"> finished, there are two possible endings. One is that the trading was successful, the other is that the trading failed. But no matter what case occurred, the game continues after the trading finished.</w:t>
      </w:r>
    </w:p>
    <w:p w14:paraId="62472CBF" w14:textId="4072D6DD" w:rsidR="00150A23" w:rsidRDefault="00150A23" w:rsidP="000A78FA"/>
    <w:p w14:paraId="10A9C231" w14:textId="22238D4A" w:rsidR="00150A23" w:rsidRDefault="00150A23" w:rsidP="00150A23">
      <w:pPr>
        <w:pStyle w:val="berschrift1"/>
      </w:pPr>
      <w:r>
        <w:t>Visual Output</w:t>
      </w:r>
    </w:p>
    <w:p w14:paraId="48F0186A" w14:textId="3DE5805F" w:rsidR="00150A23" w:rsidRDefault="00150A23" w:rsidP="00150A23"/>
    <w:p w14:paraId="287A983A" w14:textId="2BECAE96" w:rsidR="00150A23" w:rsidRPr="00150A23" w:rsidRDefault="00150A23" w:rsidP="00150A23">
      <w:r>
        <w:rPr>
          <w:noProof/>
        </w:rPr>
        <w:drawing>
          <wp:inline distT="0" distB="0" distL="0" distR="0" wp14:anchorId="1DD96DC3" wp14:editId="09340691">
            <wp:extent cx="2992755" cy="2683510"/>
            <wp:effectExtent l="0" t="0" r="0" b="2540"/>
            <wp:docPr id="2" name="Grafik 2" descr="C:\Users\Sven\AppData\Local\Microsoft\Windows\INetCache\Content.Word\tra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755" cy="2683510"/>
                    </a:xfrm>
                    <a:prstGeom prst="rect">
                      <a:avLst/>
                    </a:prstGeom>
                    <a:noFill/>
                    <a:ln>
                      <a:noFill/>
                    </a:ln>
                  </pic:spPr>
                </pic:pic>
              </a:graphicData>
            </a:graphic>
          </wp:inline>
        </w:drawing>
      </w:r>
    </w:p>
    <w:sectPr w:rsidR="00150A23" w:rsidRPr="00150A23">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4518" w14:textId="77777777" w:rsidR="00A8660C" w:rsidRDefault="00A866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C0A" w14:textId="77777777" w:rsidR="00A8660C" w:rsidRDefault="00A866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74A5" w14:textId="77777777" w:rsidR="00A8660C" w:rsidRDefault="00A8660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2DDDD98A"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3B74F7">
            <w:rPr>
              <w:noProof/>
            </w:rPr>
            <w:t>2017</w:t>
          </w:r>
          <w:r>
            <w:fldChar w:fldCharType="end"/>
          </w:r>
        </w:p>
      </w:tc>
      <w:tc>
        <w:tcPr>
          <w:tcW w:w="3162" w:type="dxa"/>
          <w:tcBorders>
            <w:top w:val="nil"/>
            <w:left w:val="nil"/>
            <w:bottom w:val="nil"/>
            <w:right w:val="nil"/>
          </w:tcBorders>
        </w:tcPr>
        <w:p w14:paraId="13BDAC6E" w14:textId="6BF15A76"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3B74F7">
            <w:rPr>
              <w:rStyle w:val="Seitenzahl"/>
              <w:noProof/>
            </w:rPr>
            <w:t>5</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3664" w14:textId="77777777" w:rsidR="00A8660C" w:rsidRDefault="00A866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39DF" w14:textId="77777777" w:rsidR="00A8660C" w:rsidRDefault="00A8660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65B1E76D" w:rsidR="005B51D9" w:rsidRDefault="003B74F7">
          <w:r>
            <w:fldChar w:fldCharType="begin"/>
          </w:r>
          <w:r>
            <w:instrText xml:space="preserve">title  \* Mergeformat </w:instrText>
          </w:r>
          <w:r>
            <w:fldChar w:fldCharType="separate"/>
          </w:r>
          <w:r w:rsidR="00A25355">
            <w:t>Use-Case Specification: Trading</w:t>
          </w:r>
          <w:r>
            <w:fldChar w:fldCharType="end"/>
          </w:r>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150A23"/>
    <w:rsid w:val="003B660E"/>
    <w:rsid w:val="003B74F7"/>
    <w:rsid w:val="00507406"/>
    <w:rsid w:val="005B51D9"/>
    <w:rsid w:val="00A25355"/>
    <w:rsid w:val="00A81954"/>
    <w:rsid w:val="00A8660C"/>
    <w:rsid w:val="00D07315"/>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3B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koehler1000/DHpoly/blob/master/diagrams/Trading_UCD.png"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koehler1000/DHpoly/blob/master/cucumber-test/trading.feature"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5</Pages>
  <Words>109</Words>
  <Characters>981</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8</cp:revision>
  <cp:lastPrinted>2017-11-03T09:43:00Z</cp:lastPrinted>
  <dcterms:created xsi:type="dcterms:W3CDTF">2017-11-03T09:43:00Z</dcterms:created>
  <dcterms:modified xsi:type="dcterms:W3CDTF">2017-11-13T13:16:00Z</dcterms:modified>
</cp:coreProperties>
</file>